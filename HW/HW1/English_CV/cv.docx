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5E" w:rsidRPr="00CF7C74" w:rsidRDefault="00CF7C74" w:rsidP="00CF7C74">
      <w:pPr>
        <w:pStyle w:val="ContactInfo"/>
      </w:pPr>
      <w:r w:rsidRPr="00CF7C74">
        <w:rPr>
          <w:rFonts w:cs="ArialMT"/>
          <w:color w:val="222E39"/>
          <w:kern w:val="0"/>
        </w:rPr>
        <w:t>Computer Eng. and IT Dept., Amirkabir University of Tech., ValiAsr Ave., Tehran, Iran</w:t>
      </w:r>
    </w:p>
    <w:p w:rsidR="000B0B5E" w:rsidRDefault="00CF7C74" w:rsidP="00CF7C74">
      <w:pPr>
        <w:pStyle w:val="ContactInfo"/>
      </w:pPr>
      <w:r>
        <w:t>Tehran</w:t>
      </w:r>
    </w:p>
    <w:p w:rsidR="000B0B5E" w:rsidRDefault="00CF7C74" w:rsidP="00AE33B0">
      <w:pPr>
        <w:pStyle w:val="ContactInfo"/>
      </w:pPr>
      <w:r>
        <w:t>+989183727314</w:t>
      </w:r>
      <w:r w:rsidR="00E97F78">
        <w:t xml:space="preserve"> | </w:t>
      </w:r>
      <w:r w:rsidR="00AE33B0">
        <w:t>ceit.aut.ac.ir/~9231053</w:t>
      </w:r>
    </w:p>
    <w:p w:rsidR="000B0B5E" w:rsidRDefault="00CF7C74" w:rsidP="00CF7C74">
      <w:pPr>
        <w:pStyle w:val="ContactInfo"/>
        <w:rPr>
          <w:rStyle w:val="Emphasis"/>
        </w:rPr>
      </w:pPr>
      <w:bookmarkStart w:id="0" w:name="_GoBack"/>
      <w:r>
        <w:rPr>
          <w:rStyle w:val="Emphasis"/>
        </w:rPr>
        <w:t>Mehdi.mousavi1995@gmail.com</w:t>
      </w:r>
    </w:p>
    <w:bookmarkEnd w:id="0" w:displacedByCustomXml="next"/>
    <w:sdt>
      <w:sdtPr>
        <w:alias w:val="Your Name"/>
        <w:tag w:val=""/>
        <w:id w:val="-574512284"/>
        <w:placeholder>
          <w:docPart w:val="1708B6E767E64F3AB80E327DEA1C9FC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0B0B5E" w:rsidRDefault="002F2306" w:rsidP="00CF7C74">
          <w:pPr>
            <w:pStyle w:val="Name"/>
          </w:pPr>
          <w:r>
            <w:t>Seyed mohammd mehdi mousavi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0B0B5E">
        <w:tc>
          <w:tcPr>
            <w:tcW w:w="1778" w:type="dxa"/>
          </w:tcPr>
          <w:p w:rsidR="000B0B5E" w:rsidRDefault="00CF7C74">
            <w:pPr>
              <w:pStyle w:val="Heading1"/>
            </w:pPr>
            <w:r>
              <w:t>personal informaion</w:t>
            </w:r>
          </w:p>
        </w:tc>
        <w:tc>
          <w:tcPr>
            <w:tcW w:w="472" w:type="dxa"/>
          </w:tcPr>
          <w:p w:rsidR="000B0B5E" w:rsidRDefault="000B0B5E"/>
        </w:tc>
        <w:tc>
          <w:tcPr>
            <w:tcW w:w="7830" w:type="dxa"/>
          </w:tcPr>
          <w:p w:rsidR="000B0B5E" w:rsidRDefault="00CF7C74">
            <w:r w:rsidRPr="00CF7C74">
              <w:rPr>
                <w:b/>
                <w:bCs/>
              </w:rPr>
              <w:t>Gender</w:t>
            </w:r>
            <w:r>
              <w:t xml:space="preserve"> : Male</w:t>
            </w:r>
          </w:p>
          <w:p w:rsidR="00CF7C74" w:rsidRDefault="00CF7C74">
            <w:r w:rsidRPr="00CF7C74">
              <w:rPr>
                <w:b/>
                <w:bCs/>
              </w:rPr>
              <w:t>Date of birthday</w:t>
            </w:r>
            <w:r>
              <w:t xml:space="preserve"> : July , 17 , 1995</w:t>
            </w:r>
          </w:p>
          <w:p w:rsidR="00CF7C74" w:rsidRDefault="00CF7C74">
            <w:r w:rsidRPr="00CF7C74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 xml:space="preserve"> : </w:t>
            </w:r>
            <w:r>
              <w:t>Iranian</w:t>
            </w:r>
          </w:p>
          <w:p w:rsidR="00CF7C74" w:rsidRDefault="00CF7C74" w:rsidP="00CF7C74">
            <w:r w:rsidRPr="00CF7C74">
              <w:rPr>
                <w:b/>
                <w:bCs/>
              </w:rPr>
              <w:t>Marital status</w:t>
            </w:r>
            <w:r>
              <w:t xml:space="preserve"> : Single</w:t>
            </w:r>
          </w:p>
        </w:tc>
      </w:tr>
      <w:tr w:rsidR="00CF7C74">
        <w:tc>
          <w:tcPr>
            <w:tcW w:w="1778" w:type="dxa"/>
          </w:tcPr>
          <w:p w:rsidR="00CF7C74" w:rsidRDefault="00CF7C74" w:rsidP="00CF7C74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CF7C74" w:rsidRDefault="00CF7C74" w:rsidP="00CF7C74"/>
        </w:tc>
        <w:tc>
          <w:tcPr>
            <w:tcW w:w="7830" w:type="dxa"/>
          </w:tcPr>
          <w:p w:rsidR="00194664" w:rsidRDefault="00194664" w:rsidP="00CF7C74">
            <w:pPr>
              <w:pStyle w:val="ListParagraph"/>
              <w:numPr>
                <w:ilvl w:val="0"/>
                <w:numId w:val="1"/>
              </w:numPr>
            </w:pPr>
            <w:r>
              <w:t>Artificial Intelligent</w:t>
            </w:r>
          </w:p>
          <w:p w:rsidR="00194664" w:rsidRDefault="00194664" w:rsidP="00CF7C74">
            <w:pPr>
              <w:pStyle w:val="ListParagraph"/>
              <w:numPr>
                <w:ilvl w:val="0"/>
                <w:numId w:val="1"/>
              </w:numPr>
            </w:pPr>
            <w:r>
              <w:t xml:space="preserve">Data Mining  </w:t>
            </w:r>
          </w:p>
          <w:p w:rsidR="00CF7C74" w:rsidRDefault="00CF7C74" w:rsidP="00CF7C74">
            <w:pPr>
              <w:pStyle w:val="ListParagraph"/>
              <w:numPr>
                <w:ilvl w:val="0"/>
                <w:numId w:val="1"/>
              </w:numPr>
            </w:pPr>
            <w:r>
              <w:t>Web Development</w:t>
            </w:r>
          </w:p>
          <w:p w:rsidR="0014206E" w:rsidRDefault="0014206E" w:rsidP="0014206E">
            <w:pPr>
              <w:pStyle w:val="ListParagraph"/>
              <w:numPr>
                <w:ilvl w:val="0"/>
                <w:numId w:val="1"/>
              </w:numPr>
            </w:pPr>
            <w:r>
              <w:t>Mobile App. Development</w:t>
            </w:r>
          </w:p>
        </w:tc>
      </w:tr>
      <w:tr w:rsidR="00F54CCD">
        <w:tc>
          <w:tcPr>
            <w:tcW w:w="1778" w:type="dxa"/>
          </w:tcPr>
          <w:p w:rsidR="00F54CCD" w:rsidRDefault="00F54CCD" w:rsidP="00F54CCD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F54CCD" w:rsidRDefault="00F54CCD" w:rsidP="00F54CCD"/>
        </w:tc>
        <w:tc>
          <w:tcPr>
            <w:tcW w:w="7830" w:type="dxa"/>
          </w:tcPr>
          <w:p w:rsidR="00F54CCD" w:rsidRPr="00F54CCD" w:rsidRDefault="00F54CCD" w:rsidP="00F54CCD">
            <w:r w:rsidRPr="00F54CCD">
              <w:t>•</w:t>
            </w:r>
            <w:r w:rsidRPr="00F54CCD">
              <w:rPr>
                <w:b/>
                <w:bCs/>
              </w:rPr>
              <w:t xml:space="preserve"> Amirkabir University of Technology </w:t>
            </w:r>
            <w:r w:rsidRPr="00F54CCD">
              <w:t>(Tehran Polytechnic), Tehran, Iran</w:t>
            </w:r>
          </w:p>
          <w:p w:rsidR="00F54CCD" w:rsidRPr="00F54CCD" w:rsidRDefault="00F54CCD" w:rsidP="00F54CCD">
            <w:r w:rsidRPr="00F54CCD">
              <w:t>BS Candidate, Computer Engineering, Software</w:t>
            </w:r>
          </w:p>
          <w:p w:rsidR="00F54CCD" w:rsidRPr="00F54CCD" w:rsidRDefault="00F54CCD" w:rsidP="00F54CCD">
            <w:r w:rsidRPr="00F54CCD">
              <w:t>September 2011 - June 2015 (expected)</w:t>
            </w:r>
          </w:p>
          <w:p w:rsidR="00F54CCD" w:rsidRPr="00F54CCD" w:rsidRDefault="00F54CCD" w:rsidP="00F54CCD">
            <w:r w:rsidRPr="00F54CCD">
              <w:t xml:space="preserve">• </w:t>
            </w:r>
            <w:r w:rsidRPr="00F54CCD">
              <w:rPr>
                <w:b/>
                <w:bCs/>
              </w:rPr>
              <w:t>ShahidRejayee High School</w:t>
            </w:r>
            <w:r>
              <w:t xml:space="preserve">, Bijar, Kordestan </w:t>
            </w:r>
            <w:r w:rsidRPr="00F54CCD">
              <w:t>, Iran</w:t>
            </w:r>
          </w:p>
          <w:p w:rsidR="00F54CCD" w:rsidRPr="00F54CCD" w:rsidRDefault="00F54CCD" w:rsidP="00F54CCD">
            <w:r w:rsidRPr="00F54CCD">
              <w:t>Diploma in Mathematics and Physics, Sep. 2007 - Jun. 2011</w:t>
            </w:r>
          </w:p>
          <w:p w:rsidR="00F54CCD" w:rsidRDefault="00F54CCD" w:rsidP="00F54CCD">
            <w:r w:rsidRPr="00F54CCD">
              <w:t xml:space="preserve">GPA: </w:t>
            </w:r>
            <w:r>
              <w:t>18</w:t>
            </w:r>
            <w:r w:rsidRPr="00F54CCD">
              <w:t>.52 / 20</w:t>
            </w:r>
          </w:p>
        </w:tc>
      </w:tr>
      <w:tr w:rsidR="00072F48">
        <w:tc>
          <w:tcPr>
            <w:tcW w:w="1778" w:type="dxa"/>
          </w:tcPr>
          <w:p w:rsidR="00072F48" w:rsidRDefault="00072F48" w:rsidP="00F54CCD">
            <w:pPr>
              <w:pStyle w:val="Heading1"/>
            </w:pPr>
          </w:p>
        </w:tc>
        <w:tc>
          <w:tcPr>
            <w:tcW w:w="472" w:type="dxa"/>
          </w:tcPr>
          <w:p w:rsidR="00072F48" w:rsidRDefault="00072F48" w:rsidP="00F54CCD"/>
        </w:tc>
        <w:tc>
          <w:tcPr>
            <w:tcW w:w="7830" w:type="dxa"/>
          </w:tcPr>
          <w:p w:rsidR="00072F48" w:rsidRPr="00F54CCD" w:rsidRDefault="00072F48" w:rsidP="00F54CCD"/>
        </w:tc>
      </w:tr>
      <w:tr w:rsidR="00CF7C74" w:rsidTr="00072F48">
        <w:trPr>
          <w:trHeight w:val="2285"/>
        </w:trPr>
        <w:tc>
          <w:tcPr>
            <w:tcW w:w="1778" w:type="dxa"/>
          </w:tcPr>
          <w:p w:rsidR="00AE33B0" w:rsidRDefault="00AE33B0" w:rsidP="00AE33B0">
            <w:pPr>
              <w:pStyle w:val="ResumeText"/>
            </w:pPr>
          </w:p>
          <w:p w:rsidR="00CF7C74" w:rsidRDefault="00AE33B0" w:rsidP="006C5D37">
            <w:pPr>
              <w:pStyle w:val="Heading1"/>
              <w:jc w:val="center"/>
            </w:pPr>
            <w:r>
              <w:t xml:space="preserve"> </w:t>
            </w:r>
            <w:r w:rsidR="00CF7C74">
              <w:t>Skills</w:t>
            </w:r>
          </w:p>
        </w:tc>
        <w:tc>
          <w:tcPr>
            <w:tcW w:w="472" w:type="dxa"/>
          </w:tcPr>
          <w:p w:rsidR="00CF7C74" w:rsidRDefault="00CF7C74" w:rsidP="00CF7C74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Content>
              <w:sdt>
                <w:sdtPr>
                  <w:id w:val="-2006429974"/>
                  <w:placeholder>
                    <w:docPart w:val="7CB3FF67700F494BBBF2DA96FC3CC564"/>
                  </w:placeholder>
                  <w15:repeatingSectionItem/>
                </w:sdtPr>
                <w:sdtContent>
                  <w:p w:rsidR="0014206E" w:rsidRPr="0014206E" w:rsidRDefault="0014206E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14206E">
                      <w:rPr>
                        <w:b/>
                        <w:bCs/>
                        <w:sz w:val="22"/>
                        <w:szCs w:val="22"/>
                      </w:rPr>
                      <w:t>Programming Languages :</w:t>
                    </w:r>
                  </w:p>
                  <w:p w:rsidR="00F54CCD" w:rsidRDefault="00F54CCD" w:rsidP="006C5D37">
                    <w:pPr>
                      <w:pStyle w:val="ResumeText"/>
                      <w:ind w:left="360"/>
                    </w:pPr>
                    <w:r>
                      <w:t xml:space="preserve">Expert in : </w:t>
                    </w:r>
                    <w:r w:rsidR="0014206E">
                      <w:t xml:space="preserve">Java , C </w:t>
                    </w:r>
                    <w:r>
                      <w:t>, C++</w:t>
                    </w:r>
                  </w:p>
                  <w:p w:rsidR="0014206E" w:rsidRDefault="00F54CCD" w:rsidP="006C5D37">
                    <w:pPr>
                      <w:pStyle w:val="ResumeText"/>
                      <w:ind w:left="360"/>
                    </w:pPr>
                    <w:r>
                      <w:t>Familiar with :</w:t>
                    </w:r>
                    <w:r w:rsidR="0014206E">
                      <w:t xml:space="preserve"> C#</w:t>
                    </w:r>
                  </w:p>
                  <w:p w:rsidR="0014206E" w:rsidRPr="0014206E" w:rsidRDefault="0014206E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bCs/>
                      </w:rPr>
                    </w:pPr>
                    <w:r w:rsidRPr="0014206E">
                      <w:rPr>
                        <w:b/>
                        <w:bCs/>
                      </w:rPr>
                      <w:t>Mobile App. Development :</w:t>
                    </w:r>
                  </w:p>
                  <w:p w:rsidR="0014206E" w:rsidRDefault="00F54CCD" w:rsidP="006C5D37">
                    <w:pPr>
                      <w:pStyle w:val="ResumeText"/>
                      <w:ind w:left="360"/>
                    </w:pPr>
                    <w:r>
                      <w:t xml:space="preserve">Expert in : </w:t>
                    </w:r>
                    <w:r w:rsidR="0014206E">
                      <w:t>A</w:t>
                    </w:r>
                    <w:r w:rsidR="003A74E5">
                      <w:t xml:space="preserve">ndroid </w:t>
                    </w:r>
                  </w:p>
                  <w:p w:rsidR="0014206E" w:rsidRPr="0014206E" w:rsidRDefault="0014206E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bCs/>
                      </w:rPr>
                    </w:pPr>
                    <w:r w:rsidRPr="0014206E">
                      <w:rPr>
                        <w:b/>
                        <w:bCs/>
                      </w:rPr>
                      <w:t>Data Base System :</w:t>
                    </w:r>
                  </w:p>
                  <w:p w:rsidR="0014206E" w:rsidRDefault="00F54CCD" w:rsidP="006C5D37">
                    <w:pPr>
                      <w:pStyle w:val="ResumeText"/>
                      <w:ind w:left="360"/>
                    </w:pPr>
                    <w:r>
                      <w:t xml:space="preserve">Expert in : </w:t>
                    </w:r>
                    <w:r w:rsidR="0014206E">
                      <w:t>MYSQL</w:t>
                    </w:r>
                  </w:p>
                  <w:p w:rsidR="0014206E" w:rsidRPr="0014206E" w:rsidRDefault="0014206E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bCs/>
                      </w:rPr>
                    </w:pPr>
                    <w:r w:rsidRPr="0014206E">
                      <w:rPr>
                        <w:b/>
                        <w:bCs/>
                      </w:rPr>
                      <w:t>Operating System :</w:t>
                    </w:r>
                  </w:p>
                  <w:p w:rsidR="0014206E" w:rsidRDefault="0014206E" w:rsidP="006C5D37">
                    <w:pPr>
                      <w:pStyle w:val="ResumeText"/>
                      <w:ind w:left="360"/>
                    </w:pPr>
                    <w:r>
                      <w:t xml:space="preserve">Windows , Linux </w:t>
                    </w:r>
                  </w:p>
                  <w:p w:rsidR="0014206E" w:rsidRPr="0014206E" w:rsidRDefault="0014206E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bCs/>
                      </w:rPr>
                    </w:pPr>
                    <w:r w:rsidRPr="0014206E">
                      <w:rPr>
                        <w:b/>
                        <w:bCs/>
                      </w:rPr>
                      <w:t xml:space="preserve">Type Setting : </w:t>
                    </w:r>
                  </w:p>
                  <w:p w:rsidR="00AE33B0" w:rsidRDefault="00AE33B0" w:rsidP="006C5D37">
                    <w:pPr>
                      <w:pStyle w:val="ResumeText"/>
                      <w:ind w:left="360"/>
                    </w:pPr>
                    <w:r>
                      <w:lastRenderedPageBreak/>
                      <w:t>Microsoft Word</w:t>
                    </w:r>
                  </w:p>
                  <w:p w:rsidR="00FB7D35" w:rsidRDefault="00FB7D35" w:rsidP="00AE33B0">
                    <w:pPr>
                      <w:pStyle w:val="ResumeText"/>
                      <w:ind w:left="720"/>
                    </w:pPr>
                  </w:p>
                  <w:p w:rsidR="00F54CCD" w:rsidRPr="00F54CCD" w:rsidRDefault="00AE33B0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  <w:rPr>
                        <w:b/>
                        <w:bCs/>
                      </w:rPr>
                    </w:pPr>
                    <w:r w:rsidRPr="00F54CCD">
                      <w:rPr>
                        <w:b/>
                        <w:bCs/>
                      </w:rPr>
                      <w:t>Web Development :</w:t>
                    </w:r>
                  </w:p>
                  <w:p w:rsidR="00AE33B0" w:rsidRDefault="00AE33B0" w:rsidP="006C5D37">
                    <w:pPr>
                      <w:pStyle w:val="ResumeText"/>
                      <w:ind w:left="360"/>
                    </w:pPr>
                    <w:r>
                      <w:t>HTML , CSS , Java Script , php</w:t>
                    </w:r>
                  </w:p>
                  <w:p w:rsidR="00AE33B0" w:rsidRDefault="00AE33B0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</w:pPr>
                    <w:r>
                      <w:t xml:space="preserve">Hardware Design Environments </w:t>
                    </w:r>
                  </w:p>
                  <w:p w:rsidR="00AE33B0" w:rsidRDefault="00FB7D35" w:rsidP="006C5D37">
                    <w:pPr>
                      <w:pStyle w:val="ResumeText"/>
                      <w:ind w:left="360"/>
                    </w:pPr>
                    <w:r>
                      <w:t xml:space="preserve">Familiar with : </w:t>
                    </w:r>
                    <w:r w:rsidR="00AE33B0">
                      <w:t>VHDL , Verilog</w:t>
                    </w:r>
                  </w:p>
                  <w:p w:rsidR="00AE33B0" w:rsidRDefault="00AE33B0" w:rsidP="006C5D37">
                    <w:pPr>
                      <w:pStyle w:val="ResumeText"/>
                      <w:numPr>
                        <w:ilvl w:val="0"/>
                        <w:numId w:val="2"/>
                      </w:numPr>
                      <w:ind w:left="360"/>
                    </w:pPr>
                    <w:r>
                      <w:t xml:space="preserve">58 word per minute typing </w:t>
                    </w:r>
                  </w:p>
                  <w:p w:rsidR="00CF7C74" w:rsidRDefault="001A690E" w:rsidP="00AE33B0">
                    <w:pPr>
                      <w:pStyle w:val="ResumeText"/>
                      <w:ind w:left="360"/>
                    </w:pPr>
                  </w:p>
                </w:sdtContent>
              </w:sdt>
            </w:sdtContent>
          </w:sdt>
        </w:tc>
      </w:tr>
      <w:tr w:rsidR="00CF7C74">
        <w:tc>
          <w:tcPr>
            <w:tcW w:w="1778" w:type="dxa"/>
          </w:tcPr>
          <w:p w:rsidR="00CF7C74" w:rsidRDefault="00CF7C74" w:rsidP="00CF7C74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472" w:type="dxa"/>
          </w:tcPr>
          <w:p w:rsidR="00CF7C74" w:rsidRDefault="00CF7C74" w:rsidP="00CF7C74"/>
        </w:tc>
        <w:tc>
          <w:tcPr>
            <w:tcW w:w="7830" w:type="dxa"/>
          </w:tcPr>
          <w:p w:rsidR="006C5D37" w:rsidRPr="006C5D37" w:rsidRDefault="006C5D37" w:rsidP="006C5D3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MBX10"/>
                <w:kern w:val="0"/>
              </w:rPr>
            </w:pPr>
            <w:r w:rsidRPr="006C5D37">
              <w:rPr>
                <w:rFonts w:cs="CMBX10"/>
                <w:kern w:val="0"/>
              </w:rPr>
              <w:t>Professor Hamid Reza Zarandi</w:t>
            </w:r>
          </w:p>
          <w:p w:rsidR="006C5D37" w:rsidRPr="006C5D37" w:rsidRDefault="006C5D37" w:rsidP="006C5D3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CMR10"/>
                <w:kern w:val="0"/>
              </w:rPr>
            </w:pPr>
            <w:r w:rsidRPr="006C5D37">
              <w:rPr>
                <w:rFonts w:cs="CMR10"/>
                <w:kern w:val="0"/>
              </w:rPr>
              <w:t>Computer Engineering and IT Department, Amirkabir University of Technology</w:t>
            </w:r>
          </w:p>
          <w:p w:rsidR="00CF7C74" w:rsidRPr="00FB7D35" w:rsidRDefault="006C5D37" w:rsidP="006C5D37">
            <w:pPr>
              <w:pStyle w:val="Heading2"/>
              <w:rPr>
                <w:color w:val="808080"/>
              </w:rPr>
            </w:pPr>
            <w:r w:rsidRPr="006C5D37">
              <w:rPr>
                <w:rFonts w:asciiTheme="minorHAnsi" w:eastAsiaTheme="minorEastAsia" w:hAnsiTheme="minorHAnsi" w:cs="CMR10"/>
                <w:b w:val="0"/>
                <w:bCs w:val="0"/>
                <w:caps w:val="0"/>
                <w:color w:val="595959" w:themeColor="text1" w:themeTint="A6"/>
                <w:kern w:val="0"/>
                <w14:ligatures w14:val="none"/>
              </w:rPr>
              <w:t xml:space="preserve">Email: </w:t>
            </w:r>
            <w:r w:rsidRPr="006C5D37">
              <w:rPr>
                <w:rFonts w:asciiTheme="minorHAnsi" w:eastAsiaTheme="minorEastAsia" w:hAnsiTheme="minorHAnsi" w:cs="CMTT10"/>
                <w:b w:val="0"/>
                <w:bCs w:val="0"/>
                <w:caps w:val="0"/>
                <w:color w:val="595959" w:themeColor="text1" w:themeTint="A6"/>
                <w:kern w:val="0"/>
                <w14:ligatures w14:val="none"/>
              </w:rPr>
              <w:t>h_zarandi@aut.ac.ir</w:t>
            </w:r>
          </w:p>
        </w:tc>
      </w:tr>
    </w:tbl>
    <w:p w:rsidR="000B0B5E" w:rsidRDefault="000B0B5E"/>
    <w:sectPr w:rsidR="000B0B5E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76F" w:rsidRDefault="005D276F">
      <w:pPr>
        <w:spacing w:before="0" w:after="0" w:line="240" w:lineRule="auto"/>
      </w:pPr>
      <w:r>
        <w:separator/>
      </w:r>
    </w:p>
  </w:endnote>
  <w:endnote w:type="continuationSeparator" w:id="0">
    <w:p w:rsidR="005D276F" w:rsidRDefault="005D27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0B0B5E">
      <w:tc>
        <w:tcPr>
          <w:tcW w:w="5148" w:type="dxa"/>
        </w:tcPr>
        <w:p w:rsidR="000B0B5E" w:rsidRDefault="00E97F78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F230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299F13080E2D448B9914B2D20358F5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:rsidR="000B0B5E" w:rsidRDefault="00CF7C74">
              <w:pPr>
                <w:pStyle w:val="Footer"/>
                <w:jc w:val="right"/>
              </w:pPr>
              <w:r>
                <w:t>Seyed mohammd mehdi mousavi</w:t>
              </w:r>
            </w:p>
          </w:tc>
        </w:sdtContent>
      </w:sdt>
    </w:tr>
  </w:tbl>
  <w:p w:rsidR="000B0B5E" w:rsidRDefault="000B0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76F" w:rsidRDefault="005D276F">
      <w:pPr>
        <w:spacing w:before="0" w:after="0" w:line="240" w:lineRule="auto"/>
      </w:pPr>
      <w:r>
        <w:separator/>
      </w:r>
    </w:p>
  </w:footnote>
  <w:footnote w:type="continuationSeparator" w:id="0">
    <w:p w:rsidR="005D276F" w:rsidRDefault="005D276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74B"/>
    <w:multiLevelType w:val="hybridMultilevel"/>
    <w:tmpl w:val="2D1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64B20"/>
    <w:multiLevelType w:val="hybridMultilevel"/>
    <w:tmpl w:val="C342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942C8"/>
    <w:multiLevelType w:val="hybridMultilevel"/>
    <w:tmpl w:val="490A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74"/>
    <w:rsid w:val="00072F48"/>
    <w:rsid w:val="000B0B5E"/>
    <w:rsid w:val="0014206E"/>
    <w:rsid w:val="00194664"/>
    <w:rsid w:val="001A690E"/>
    <w:rsid w:val="002F2306"/>
    <w:rsid w:val="003A74E5"/>
    <w:rsid w:val="005D276F"/>
    <w:rsid w:val="006C5D37"/>
    <w:rsid w:val="0074281E"/>
    <w:rsid w:val="00994BFD"/>
    <w:rsid w:val="009D0565"/>
    <w:rsid w:val="00AE33B0"/>
    <w:rsid w:val="00B1273A"/>
    <w:rsid w:val="00CF7C74"/>
    <w:rsid w:val="00E97F78"/>
    <w:rsid w:val="00F54CCD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,"/>
  <w15:chartTrackingRefBased/>
  <w15:docId w15:val="{BB9A685F-BE66-48E4-8BAD-A46E51E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CF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%20Mehdi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08B6E767E64F3AB80E327DEA1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5DF9-95C8-4F82-8C2D-0FEFFB54491F}"/>
      </w:docPartPr>
      <w:docPartBody>
        <w:p w:rsidR="00B40016" w:rsidRDefault="009807BA">
          <w:pPr>
            <w:pStyle w:val="1708B6E767E64F3AB80E327DEA1C9FC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99F13080E2D448B9914B2D20358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84296-BC60-40B3-A4F7-22144552FDAA}"/>
      </w:docPartPr>
      <w:docPartBody>
        <w:p w:rsidR="00B40016" w:rsidRDefault="009807BA">
          <w:pPr>
            <w:pStyle w:val="299F13080E2D448B9914B2D20358F508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7CB3FF67700F494BBBF2DA96FC3CC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F0935-CC30-455B-8C2D-BBCE24F61EE0}"/>
      </w:docPartPr>
      <w:docPartBody>
        <w:p w:rsidR="00B40016" w:rsidRDefault="00FC0AA4" w:rsidP="00FC0AA4">
          <w:pPr>
            <w:pStyle w:val="7CB3FF67700F494BBBF2DA96FC3CC564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A4"/>
    <w:rsid w:val="0083782E"/>
    <w:rsid w:val="00917FC6"/>
    <w:rsid w:val="00957BCF"/>
    <w:rsid w:val="009807BA"/>
    <w:rsid w:val="00B40016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795892EC34AD4B1BA8F68033EFAC7">
    <w:name w:val="E1F795892EC34AD4B1BA8F68033EFAC7"/>
  </w:style>
  <w:style w:type="paragraph" w:customStyle="1" w:styleId="2613DF77CAB6433883555E2AFE254749">
    <w:name w:val="2613DF77CAB6433883555E2AFE254749"/>
  </w:style>
  <w:style w:type="paragraph" w:customStyle="1" w:styleId="97153618D293450A9580716BFDA1B770">
    <w:name w:val="97153618D293450A9580716BFDA1B770"/>
  </w:style>
  <w:style w:type="paragraph" w:customStyle="1" w:styleId="F30DC07727AB431696C634482279C4F9">
    <w:name w:val="F30DC07727AB431696C634482279C4F9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E02656C3DB34463DBDBCB5E44A96F77A">
    <w:name w:val="E02656C3DB34463DBDBCB5E44A96F77A"/>
  </w:style>
  <w:style w:type="character" w:styleId="PlaceholderText">
    <w:name w:val="Placeholder Text"/>
    <w:basedOn w:val="DefaultParagraphFont"/>
    <w:uiPriority w:val="99"/>
    <w:semiHidden/>
    <w:rsid w:val="0083782E"/>
    <w:rPr>
      <w:color w:val="808080"/>
    </w:rPr>
  </w:style>
  <w:style w:type="paragraph" w:customStyle="1" w:styleId="1708B6E767E64F3AB80E327DEA1C9FC2">
    <w:name w:val="1708B6E767E64F3AB80E327DEA1C9FC2"/>
  </w:style>
  <w:style w:type="paragraph" w:customStyle="1" w:styleId="74E19BD141834E49ACAD1E5A05F7299E">
    <w:name w:val="74E19BD141834E49ACAD1E5A05F7299E"/>
  </w:style>
  <w:style w:type="paragraph" w:customStyle="1" w:styleId="B5F2617CEE714E17AEFB6BBA6C3DCB70">
    <w:name w:val="B5F2617CEE714E17AEFB6BBA6C3DCB70"/>
  </w:style>
  <w:style w:type="paragraph" w:customStyle="1" w:styleId="F02909938B454F21AAB1D9E3A3B5A2FF">
    <w:name w:val="F02909938B454F21AAB1D9E3A3B5A2FF"/>
  </w:style>
  <w:style w:type="paragraph" w:customStyle="1" w:styleId="DE5C1E1D9FFC44278E9EB4B7F713051F">
    <w:name w:val="DE5C1E1D9FFC44278E9EB4B7F713051F"/>
  </w:style>
  <w:style w:type="paragraph" w:customStyle="1" w:styleId="B90B8319E225496A84F9A5E3719C8885">
    <w:name w:val="B90B8319E225496A84F9A5E3719C8885"/>
  </w:style>
  <w:style w:type="paragraph" w:customStyle="1" w:styleId="0D5F36552097494FAA15392D03FCD451">
    <w:name w:val="0D5F36552097494FAA15392D03FCD451"/>
  </w:style>
  <w:style w:type="paragraph" w:customStyle="1" w:styleId="13BB24DCE95A4E2687FAB2539ED8D207">
    <w:name w:val="13BB24DCE95A4E2687FAB2539ED8D207"/>
  </w:style>
  <w:style w:type="paragraph" w:customStyle="1" w:styleId="822F9EECA46644319D29AD4068646524">
    <w:name w:val="822F9EECA46644319D29AD4068646524"/>
  </w:style>
  <w:style w:type="paragraph" w:customStyle="1" w:styleId="8B4D0492FD8644CBA518EEADDD84E559">
    <w:name w:val="8B4D0492FD8644CBA518EEADDD84E559"/>
  </w:style>
  <w:style w:type="paragraph" w:customStyle="1" w:styleId="299F13080E2D448B9914B2D20358F508">
    <w:name w:val="299F13080E2D448B9914B2D20358F508"/>
  </w:style>
  <w:style w:type="paragraph" w:customStyle="1" w:styleId="6E6D5A14F32245AC966907A6760FD1FC">
    <w:name w:val="6E6D5A14F32245AC966907A6760FD1FC"/>
  </w:style>
  <w:style w:type="paragraph" w:customStyle="1" w:styleId="B3D7F6D8E3E24D6DA0CF2FF8A4343EF9">
    <w:name w:val="B3D7F6D8E3E24D6DA0CF2FF8A4343EF9"/>
  </w:style>
  <w:style w:type="paragraph" w:customStyle="1" w:styleId="E43E78C53840425CA329929AAA09C5DF">
    <w:name w:val="E43E78C53840425CA329929AAA09C5DF"/>
  </w:style>
  <w:style w:type="paragraph" w:customStyle="1" w:styleId="FBB6875A085D4497B767CAFE360EF7AD">
    <w:name w:val="FBB6875A085D4497B767CAFE360EF7AD"/>
    <w:rsid w:val="00FC0AA4"/>
  </w:style>
  <w:style w:type="paragraph" w:customStyle="1" w:styleId="0291D28E9DD54EB3A2E1B348B4E039EA">
    <w:name w:val="0291D28E9DD54EB3A2E1B348B4E039EA"/>
    <w:rsid w:val="00FC0AA4"/>
  </w:style>
  <w:style w:type="paragraph" w:customStyle="1" w:styleId="24D1F8747B5D452BBC5768339C0832B5">
    <w:name w:val="24D1F8747B5D452BBC5768339C0832B5"/>
    <w:rsid w:val="00FC0AA4"/>
  </w:style>
  <w:style w:type="paragraph" w:customStyle="1" w:styleId="1B8EB22C612A4AC3B3C6E76D277EEA2A">
    <w:name w:val="1B8EB22C612A4AC3B3C6E76D277EEA2A"/>
    <w:rsid w:val="00FC0AA4"/>
  </w:style>
  <w:style w:type="paragraph" w:customStyle="1" w:styleId="905C746377B24E009DD3EA4B04781884">
    <w:name w:val="905C746377B24E009DD3EA4B04781884"/>
    <w:rsid w:val="00FC0AA4"/>
  </w:style>
  <w:style w:type="paragraph" w:customStyle="1" w:styleId="425C92A5CE014F4C9C08A25E4EB7CB62">
    <w:name w:val="425C92A5CE014F4C9C08A25E4EB7CB62"/>
    <w:rsid w:val="00FC0AA4"/>
  </w:style>
  <w:style w:type="paragraph" w:customStyle="1" w:styleId="60B007865ED24E698C3028BBBD91EE84">
    <w:name w:val="60B007865ED24E698C3028BBBD91EE84"/>
    <w:rsid w:val="00FC0AA4"/>
  </w:style>
  <w:style w:type="paragraph" w:customStyle="1" w:styleId="D9E149911ECE48A1BEB228CA5CB985A4">
    <w:name w:val="D9E149911ECE48A1BEB228CA5CB985A4"/>
    <w:rsid w:val="00FC0AA4"/>
  </w:style>
  <w:style w:type="paragraph" w:customStyle="1" w:styleId="C04AEE15B0234EB0B56BBD6B88DD72BD">
    <w:name w:val="C04AEE15B0234EB0B56BBD6B88DD72BD"/>
    <w:rsid w:val="00FC0AA4"/>
  </w:style>
  <w:style w:type="paragraph" w:customStyle="1" w:styleId="6B595E3E764B4529AB75CB0B95572549">
    <w:name w:val="6B595E3E764B4529AB75CB0B95572549"/>
    <w:rsid w:val="00FC0AA4"/>
  </w:style>
  <w:style w:type="paragraph" w:customStyle="1" w:styleId="37C66B8332164188A7AC7F290F1D0AB1">
    <w:name w:val="37C66B8332164188A7AC7F290F1D0AB1"/>
    <w:rsid w:val="00FC0AA4"/>
  </w:style>
  <w:style w:type="paragraph" w:customStyle="1" w:styleId="190ED653A8B84584BF0AF02ADB25C1F3">
    <w:name w:val="190ED653A8B84584BF0AF02ADB25C1F3"/>
    <w:rsid w:val="00FC0AA4"/>
  </w:style>
  <w:style w:type="paragraph" w:customStyle="1" w:styleId="EEA8F42500A6412D9ED68F86565817A3">
    <w:name w:val="EEA8F42500A6412D9ED68F86565817A3"/>
    <w:rsid w:val="00FC0AA4"/>
  </w:style>
  <w:style w:type="paragraph" w:customStyle="1" w:styleId="46EE76C407504FEAB752FE09C5ECF87B">
    <w:name w:val="46EE76C407504FEAB752FE09C5ECF87B"/>
    <w:rsid w:val="00FC0AA4"/>
  </w:style>
  <w:style w:type="paragraph" w:customStyle="1" w:styleId="B7776B18A0764FDE9927AC7E360648C5">
    <w:name w:val="B7776B18A0764FDE9927AC7E360648C5"/>
    <w:rsid w:val="00FC0AA4"/>
  </w:style>
  <w:style w:type="paragraph" w:customStyle="1" w:styleId="D720F9D8D1CF4A26A3C37B266F9D63A2">
    <w:name w:val="D720F9D8D1CF4A26A3C37B266F9D63A2"/>
    <w:rsid w:val="00FC0AA4"/>
  </w:style>
  <w:style w:type="paragraph" w:customStyle="1" w:styleId="C32E0E175C6847F284169EDE8AA572ED">
    <w:name w:val="C32E0E175C6847F284169EDE8AA572ED"/>
    <w:rsid w:val="00FC0AA4"/>
  </w:style>
  <w:style w:type="paragraph" w:customStyle="1" w:styleId="7CB3FF67700F494BBBF2DA96FC3CC564">
    <w:name w:val="7CB3FF67700F494BBBF2DA96FC3CC564"/>
    <w:rsid w:val="00FC0AA4"/>
  </w:style>
  <w:style w:type="paragraph" w:customStyle="1" w:styleId="CDB434B8F1EB4B4B9166BAFF7979FB03">
    <w:name w:val="CDB434B8F1EB4B4B9166BAFF7979FB03"/>
    <w:rsid w:val="00FC0AA4"/>
  </w:style>
  <w:style w:type="paragraph" w:customStyle="1" w:styleId="0EB17094871A4357B170FAB027B2B604">
    <w:name w:val="0EB17094871A4357B170FAB027B2B604"/>
    <w:rsid w:val="00FC0AA4"/>
  </w:style>
  <w:style w:type="paragraph" w:customStyle="1" w:styleId="313A48DDCF9C475596802447C7A93C66">
    <w:name w:val="313A48DDCF9C475596802447C7A93C66"/>
    <w:rsid w:val="00FC0AA4"/>
  </w:style>
  <w:style w:type="paragraph" w:customStyle="1" w:styleId="74210C7813604D4AAB3E83FE5C5891B0">
    <w:name w:val="74210C7813604D4AAB3E83FE5C5891B0"/>
    <w:rsid w:val="00FC0AA4"/>
  </w:style>
  <w:style w:type="paragraph" w:customStyle="1" w:styleId="55756507EBD443A19C513BBA32925E70">
    <w:name w:val="55756507EBD443A19C513BBA32925E70"/>
    <w:rsid w:val="00FC0AA4"/>
  </w:style>
  <w:style w:type="paragraph" w:customStyle="1" w:styleId="9AE2BD5942694DF6B3D209921401F236">
    <w:name w:val="9AE2BD5942694DF6B3D209921401F236"/>
    <w:rsid w:val="00FC0AA4"/>
  </w:style>
  <w:style w:type="paragraph" w:customStyle="1" w:styleId="B39EDF857A3348EE862E9091B7CE8F8A">
    <w:name w:val="B39EDF857A3348EE862E9091B7CE8F8A"/>
    <w:rsid w:val="00FC0AA4"/>
  </w:style>
  <w:style w:type="paragraph" w:customStyle="1" w:styleId="C642F2E0EED842DAA8372971DC529345">
    <w:name w:val="C642F2E0EED842DAA8372971DC529345"/>
    <w:rsid w:val="00FC0AA4"/>
  </w:style>
  <w:style w:type="paragraph" w:customStyle="1" w:styleId="D2955FA6FD8042FAA8A6C29B08968D0C">
    <w:name w:val="D2955FA6FD8042FAA8A6C29B08968D0C"/>
    <w:rsid w:val="00FC0AA4"/>
  </w:style>
  <w:style w:type="paragraph" w:customStyle="1" w:styleId="9733BDB0DB5B44A5BA5755CFA20BFF9C">
    <w:name w:val="9733BDB0DB5B44A5BA5755CFA20BFF9C"/>
    <w:rsid w:val="00B40016"/>
  </w:style>
  <w:style w:type="paragraph" w:customStyle="1" w:styleId="63AB8A6AD89B4933A1DBB1E6BB38CDAC">
    <w:name w:val="63AB8A6AD89B4933A1DBB1E6BB38CDAC"/>
    <w:rsid w:val="00B40016"/>
  </w:style>
  <w:style w:type="paragraph" w:customStyle="1" w:styleId="DD1E9ADA6019441E8D5F27B0ADBD6B38">
    <w:name w:val="DD1E9ADA6019441E8D5F27B0ADBD6B38"/>
    <w:rsid w:val="0083782E"/>
  </w:style>
  <w:style w:type="paragraph" w:customStyle="1" w:styleId="A09F9151BAC94E92B39F671A62427A1D">
    <w:name w:val="A09F9151BAC94E92B39F671A62427A1D"/>
    <w:rsid w:val="0083782E"/>
  </w:style>
  <w:style w:type="paragraph" w:customStyle="1" w:styleId="73C5281F070C44DE96C8433CE1CBD2BC">
    <w:name w:val="73C5281F070C44DE96C8433CE1CBD2BC"/>
    <w:rsid w:val="0083782E"/>
  </w:style>
  <w:style w:type="paragraph" w:customStyle="1" w:styleId="0AB8088C23C74B469A87AF5D5DDBAE21">
    <w:name w:val="0AB8088C23C74B469A87AF5D5DDBAE21"/>
    <w:rsid w:val="0083782E"/>
  </w:style>
  <w:style w:type="paragraph" w:customStyle="1" w:styleId="58F57FBCF4AB4D7C8BEEF5A3AA8F26A8">
    <w:name w:val="58F57FBCF4AB4D7C8BEEF5A3AA8F26A8"/>
    <w:rsid w:val="0083782E"/>
  </w:style>
  <w:style w:type="paragraph" w:customStyle="1" w:styleId="15C9F483EE474D8EB20D961458CA9D9E">
    <w:name w:val="15C9F483EE474D8EB20D961458CA9D9E"/>
    <w:rsid w:val="0083782E"/>
  </w:style>
  <w:style w:type="paragraph" w:customStyle="1" w:styleId="009528103F424B4E85C192E533B90D84">
    <w:name w:val="009528103F424B4E85C192E533B90D84"/>
    <w:rsid w:val="0083782E"/>
  </w:style>
  <w:style w:type="paragraph" w:customStyle="1" w:styleId="102E6C3FB2E1484FA5AD2DB426029290">
    <w:name w:val="102E6C3FB2E1484FA5AD2DB426029290"/>
    <w:rsid w:val="0083782E"/>
  </w:style>
  <w:style w:type="paragraph" w:customStyle="1" w:styleId="049120B109E7455AB478231BDD2E7B61">
    <w:name w:val="049120B109E7455AB478231BDD2E7B61"/>
    <w:rsid w:val="0083782E"/>
  </w:style>
  <w:style w:type="paragraph" w:customStyle="1" w:styleId="B98C42B56C30406FB30BB702769D000A">
    <w:name w:val="B98C42B56C30406FB30BB702769D000A"/>
    <w:rsid w:val="0083782E"/>
  </w:style>
  <w:style w:type="paragraph" w:customStyle="1" w:styleId="C59D1F0A76834CCFBCD9C38535D223ED">
    <w:name w:val="C59D1F0A76834CCFBCD9C38535D223ED"/>
    <w:rsid w:val="00957BCF"/>
  </w:style>
  <w:style w:type="paragraph" w:customStyle="1" w:styleId="79CE2DBDE40746809FB8D5A46E826BC7">
    <w:name w:val="79CE2DBDE40746809FB8D5A46E826BC7"/>
    <w:rsid w:val="00957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163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mohammd mehdi mousavi</dc:creator>
  <cp:keywords/>
  <dc:description/>
  <cp:lastModifiedBy>mehdi mousavi</cp:lastModifiedBy>
  <cp:revision>2</cp:revision>
  <dcterms:created xsi:type="dcterms:W3CDTF">2016-02-07T09:29:00Z</dcterms:created>
  <dcterms:modified xsi:type="dcterms:W3CDTF">2016-02-09T09:36:00Z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