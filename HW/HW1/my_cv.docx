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E" w:rsidRPr="00CF7C74" w:rsidRDefault="009118DE" w:rsidP="009118DE">
      <w:pPr>
        <w:pStyle w:val="ContactInfo"/>
      </w:pPr>
      <w:r w:rsidRPr="00CF7C74">
        <w:rPr>
          <w:rFonts w:cs="ArialMT"/>
          <w:color w:val="222E39"/>
          <w:kern w:val="0"/>
        </w:rPr>
        <w:t>Computer Eng. and IT Dept., Amirkabir University of Tech., ValiAsr Ave., Tehran, Iran</w:t>
      </w:r>
    </w:p>
    <w:p w:rsidR="00A850D5" w:rsidRDefault="009118DE" w:rsidP="009F0DA4">
      <w:pPr>
        <w:pStyle w:val="ContactInfo"/>
      </w:pPr>
      <w:r>
        <w:t>Tehran</w:t>
      </w:r>
    </w:p>
    <w:p w:rsidR="009118DE" w:rsidRDefault="009118DE" w:rsidP="00045D96">
      <w:pPr>
        <w:pStyle w:val="ContactInfo"/>
      </w:pPr>
      <w:r>
        <w:t>+98918</w:t>
      </w:r>
      <w:r w:rsidR="00045D96">
        <w:t>5155644</w:t>
      </w:r>
      <w:r>
        <w:t xml:space="preserve"> | ceit.aut.ac.ir/~9231053</w:t>
      </w:r>
    </w:p>
    <w:p w:rsidR="00A850D5" w:rsidRDefault="00045D96" w:rsidP="00045D96">
      <w:pPr>
        <w:pStyle w:val="Email"/>
      </w:pPr>
      <w:r>
        <w:t>Mehdi.mousavi1995@gmail.com</w:t>
      </w:r>
    </w:p>
    <w:p w:rsidR="00A850D5" w:rsidRDefault="009F0DA4" w:rsidP="009F0DA4">
      <w:pPr>
        <w:pStyle w:val="Name"/>
      </w:pPr>
      <w:r>
        <w:t xml:space="preserve">MOHAMMAD MEHDI MOUSAVI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jc w:val="center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8166D5" w:rsidRDefault="008166D5" w:rsidP="002C630D">
            <w:pPr>
              <w:pStyle w:val="ResumeText"/>
              <w:numPr>
                <w:ilvl w:val="0"/>
                <w:numId w:val="1"/>
              </w:numPr>
              <w:rPr>
                <w:b/>
                <w:bCs/>
              </w:rPr>
            </w:pPr>
            <w:r w:rsidRPr="00A651EC">
              <w:rPr>
                <w:b/>
                <w:bCs/>
              </w:rPr>
              <w:t>Computer Network</w:t>
            </w:r>
            <w:r w:rsidR="00A651EC">
              <w:rPr>
                <w:b/>
                <w:bCs/>
              </w:rPr>
              <w:t>s</w:t>
            </w:r>
          </w:p>
          <w:p w:rsidR="002C630D" w:rsidRPr="00A651EC" w:rsidRDefault="002C630D" w:rsidP="002C630D">
            <w:pPr>
              <w:pStyle w:val="ResumeText"/>
              <w:numPr>
                <w:ilvl w:val="0"/>
                <w:numId w:val="1"/>
              </w:numPr>
              <w:rPr>
                <w:b/>
                <w:bCs/>
              </w:rPr>
            </w:pPr>
            <w:r w:rsidRPr="00A651EC">
              <w:rPr>
                <w:b/>
                <w:bCs/>
              </w:rPr>
              <w:t>Neural Network</w:t>
            </w:r>
            <w:r>
              <w:rPr>
                <w:b/>
                <w:bCs/>
              </w:rPr>
              <w:t>s</w:t>
            </w:r>
          </w:p>
          <w:p w:rsidR="002C630D" w:rsidRDefault="002C630D" w:rsidP="002C630D">
            <w:pPr>
              <w:pStyle w:val="ResumeText"/>
              <w:numPr>
                <w:ilvl w:val="0"/>
                <w:numId w:val="1"/>
              </w:numPr>
            </w:pPr>
            <w:r w:rsidRPr="00A651EC">
              <w:rPr>
                <w:b/>
                <w:bCs/>
              </w:rPr>
              <w:t>Artificial Intelligent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spacing w:line="600" w:lineRule="auto"/>
              <w:jc w:val="center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  <w:sz w:val="22"/>
                <w:szCs w:val="22"/>
              </w:rPr>
            </w:pPr>
            <w:r w:rsidRPr="0014206E">
              <w:rPr>
                <w:b/>
                <w:bCs/>
                <w:sz w:val="22"/>
                <w:szCs w:val="22"/>
              </w:rPr>
              <w:t>Programming Languages :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Expert in : Java , C#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Familiar with : C , C ++</w:t>
            </w:r>
          </w:p>
          <w:p w:rsidR="002C630D" w:rsidRPr="00F54CCD" w:rsidRDefault="002C630D" w:rsidP="002C630D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F54CCD">
              <w:rPr>
                <w:b/>
                <w:bCs/>
              </w:rPr>
              <w:t>Web Development :</w:t>
            </w:r>
          </w:p>
          <w:p w:rsidR="002C630D" w:rsidRDefault="002C630D" w:rsidP="002C630D">
            <w:pPr>
              <w:pStyle w:val="ResumeText"/>
              <w:ind w:left="720"/>
            </w:pPr>
            <w:r>
              <w:t>HTML 5 , CSS 3 , XML , Java Script &amp; JQ</w:t>
            </w:r>
            <w:r w:rsidRPr="009F0DA4">
              <w:t>uery</w:t>
            </w:r>
            <w:r>
              <w:t xml:space="preserve"> , PHP 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Mobile App. Development :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 xml:space="preserve">Android 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Data Base System :</w:t>
            </w:r>
          </w:p>
          <w:p w:rsidR="007F0FC1" w:rsidRDefault="009F0DA4" w:rsidP="007F0FC1">
            <w:pPr>
              <w:pStyle w:val="ResumeText"/>
              <w:ind w:left="720"/>
            </w:pPr>
            <w:r>
              <w:t>MySQL</w:t>
            </w:r>
            <w:r w:rsidR="005D4FE0">
              <w:t xml:space="preserve"> , Microsoft SQL Server 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>Operating System :</w:t>
            </w:r>
          </w:p>
          <w:p w:rsidR="007F0FC1" w:rsidRDefault="007F0FC1" w:rsidP="007F0FC1">
            <w:pPr>
              <w:pStyle w:val="ResumeText"/>
              <w:ind w:left="720"/>
              <w:rPr>
                <w:rtl/>
              </w:rPr>
            </w:pPr>
            <w:r>
              <w:t xml:space="preserve">Windows , Linux </w:t>
            </w:r>
          </w:p>
          <w:p w:rsidR="007F0FC1" w:rsidRPr="007F0FC1" w:rsidRDefault="007F0FC1" w:rsidP="007C43B2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7F0FC1">
              <w:rPr>
                <w:b/>
                <w:bCs/>
              </w:rPr>
              <w:t xml:space="preserve">Hardware Design </w:t>
            </w:r>
            <w:r w:rsidR="007C43B2" w:rsidRPr="007C43B2">
              <w:rPr>
                <w:b/>
                <w:bCs/>
              </w:rPr>
              <w:t>Languages</w:t>
            </w:r>
          </w:p>
          <w:p w:rsidR="007F0FC1" w:rsidRDefault="007F0FC1" w:rsidP="007F0FC1">
            <w:pPr>
              <w:pStyle w:val="ResumeText"/>
              <w:ind w:left="720"/>
            </w:pPr>
            <w:r>
              <w:t>Familiar with : VHDL , Verilog</w:t>
            </w:r>
          </w:p>
          <w:p w:rsidR="007F0FC1" w:rsidRPr="0014206E" w:rsidRDefault="007F0FC1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 w:rsidRPr="0014206E">
              <w:rPr>
                <w:b/>
                <w:bCs/>
              </w:rPr>
              <w:t xml:space="preserve">Type Setting : </w:t>
            </w:r>
          </w:p>
          <w:p w:rsidR="007F0FC1" w:rsidRDefault="007F0FC1" w:rsidP="007F0FC1">
            <w:pPr>
              <w:pStyle w:val="ResumeText"/>
              <w:ind w:left="720"/>
              <w:rPr>
                <w:rtl/>
              </w:rPr>
            </w:pPr>
            <w:r>
              <w:t>Microsoft Word</w:t>
            </w:r>
          </w:p>
          <w:p w:rsidR="00A850D5" w:rsidRPr="008166D5" w:rsidRDefault="00045D96" w:rsidP="007F0FC1">
            <w:pPr>
              <w:pStyle w:val="ResumeText"/>
              <w:numPr>
                <w:ilvl w:val="0"/>
                <w:numId w:val="3"/>
              </w:num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  <w:r w:rsidR="007F0FC1" w:rsidRPr="008166D5">
              <w:rPr>
                <w:b/>
                <w:bCs/>
              </w:rPr>
              <w:t xml:space="preserve"> word per minute typing 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045D96">
            <w:pPr>
              <w:pStyle w:val="Heading1"/>
              <w:jc w:val="center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Data Structure </w:t>
            </w:r>
            <w:r w:rsidR="00253F83">
              <w:rPr>
                <w:b/>
                <w:bCs/>
              </w:rPr>
              <w:t xml:space="preserve">&amp; Algorithm </w:t>
            </w:r>
            <w:r>
              <w:rPr>
                <w:b/>
                <w:bCs/>
              </w:rPr>
              <w:t>:</w:t>
            </w:r>
          </w:p>
          <w:p w:rsidR="00A651EC" w:rsidRDefault="00DB0BD9" w:rsidP="00DB0BD9">
            <w:pPr>
              <w:pStyle w:val="ResumeText"/>
              <w:ind w:left="720"/>
            </w:pPr>
            <w:r>
              <w:t>Text compression using Huffman coding</w:t>
            </w:r>
          </w:p>
          <w:p w:rsidR="00253F83" w:rsidRDefault="00253F83" w:rsidP="00A651EC">
            <w:pPr>
              <w:pStyle w:val="ResumeText"/>
              <w:ind w:left="720"/>
            </w:pPr>
            <w:r w:rsidRPr="00253F83">
              <w:t>Developing shared linked list for student information</w:t>
            </w:r>
          </w:p>
          <w:p w:rsidR="00253F83" w:rsidRDefault="00242EE2" w:rsidP="00A651EC">
            <w:pPr>
              <w:pStyle w:val="ResumeText"/>
              <w:ind w:left="720"/>
            </w:pPr>
            <w:r>
              <w:t>Implement</w:t>
            </w:r>
            <w:r w:rsidR="00253F83">
              <w:t xml:space="preserve"> Longest Common S</w:t>
            </w:r>
            <w:r w:rsidR="00253F83" w:rsidRPr="00253F83">
              <w:t>ubsequence</w:t>
            </w:r>
            <w:r w:rsidR="00253F83">
              <w:t xml:space="preserve"> (LCS)</w:t>
            </w:r>
          </w:p>
          <w:p w:rsidR="007E033F" w:rsidRDefault="00DB0BD9" w:rsidP="00DB0BD9">
            <w:pPr>
              <w:pStyle w:val="ResumeText"/>
              <w:ind w:left="720"/>
            </w:pPr>
            <w:r>
              <w:t>Merge-Sort &amp; Quick-Sort Implementation and improvement</w:t>
            </w:r>
          </w:p>
          <w:p w:rsidR="00045D96" w:rsidRDefault="00045D96" w:rsidP="005D4FE0">
            <w:pPr>
              <w:pStyle w:val="ResumeText"/>
              <w:ind w:left="720"/>
            </w:pPr>
            <w:r>
              <w:t xml:space="preserve">Matrix Chain </w:t>
            </w:r>
            <w:r w:rsidR="005D4FE0">
              <w:t xml:space="preserve">Multiplication using dynamic programming </w:t>
            </w:r>
          </w:p>
          <w:p w:rsidR="005D4FE0" w:rsidRDefault="005D4FE0" w:rsidP="005D4FE0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5D4FE0">
              <w:rPr>
                <w:b/>
                <w:bCs/>
              </w:rPr>
              <w:t>Internet Engineering</w:t>
            </w:r>
            <w:r>
              <w:rPr>
                <w:b/>
                <w:bCs/>
              </w:rPr>
              <w:t xml:space="preserve"> :</w:t>
            </w:r>
          </w:p>
          <w:p w:rsidR="005D4FE0" w:rsidRPr="005D4FE0" w:rsidRDefault="005D4FE0" w:rsidP="005D4FE0">
            <w:pPr>
              <w:pStyle w:val="ResumeText"/>
              <w:ind w:left="720"/>
              <w:rPr>
                <w:lang w:bidi="fa-IR"/>
              </w:rPr>
            </w:pPr>
            <w:r>
              <w:rPr>
                <w:lang w:bidi="fa-IR"/>
              </w:rPr>
              <w:t xml:space="preserve">Developing Http Analyzer using Java.Net Package </w:t>
            </w:r>
          </w:p>
          <w:p w:rsidR="005D4FE0" w:rsidRDefault="005D4FE0" w:rsidP="005D4FE0">
            <w:pPr>
              <w:pStyle w:val="ResumeText"/>
              <w:ind w:left="720"/>
            </w:pPr>
            <w:r w:rsidRPr="005D4FE0">
              <w:t xml:space="preserve">Developing static website using HTML 5 &amp; CSS 3 </w:t>
            </w:r>
            <w:r>
              <w:t>(a website like zoomit.ir &amp; zoomg.ir)</w:t>
            </w:r>
          </w:p>
          <w:p w:rsidR="005D4FE0" w:rsidRDefault="005D4FE0" w:rsidP="005D4FE0">
            <w:pPr>
              <w:pStyle w:val="ResumeText"/>
              <w:ind w:left="720"/>
            </w:pPr>
          </w:p>
          <w:p w:rsidR="005D4FE0" w:rsidRPr="008413BB" w:rsidRDefault="005D4FE0" w:rsidP="005D4FE0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8413BB">
              <w:rPr>
                <w:b/>
                <w:bCs/>
              </w:rPr>
              <w:lastRenderedPageBreak/>
              <w:t>Computer Networks :</w:t>
            </w:r>
          </w:p>
          <w:p w:rsidR="005D4FE0" w:rsidRPr="005D4FE0" w:rsidRDefault="005D4FE0" w:rsidP="005D4FE0">
            <w:pPr>
              <w:pStyle w:val="ResumeText"/>
              <w:ind w:left="720"/>
            </w:pPr>
            <w:r>
              <w:t xml:space="preserve">Registration student portal using socket </w:t>
            </w:r>
          </w:p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Computer </w:t>
            </w:r>
            <w:r w:rsidRPr="008413BB">
              <w:rPr>
                <w:b/>
                <w:bCs/>
              </w:rPr>
              <w:t>Architecture</w:t>
            </w:r>
            <w:r>
              <w:rPr>
                <w:b/>
                <w:bCs/>
              </w:rPr>
              <w:t xml:space="preserve"> :</w:t>
            </w:r>
          </w:p>
          <w:p w:rsidR="007E033F" w:rsidRPr="007E033F" w:rsidRDefault="007E033F" w:rsidP="007E033F">
            <w:pPr>
              <w:pStyle w:val="ResumeText"/>
              <w:ind w:left="720"/>
            </w:pPr>
            <w:r w:rsidRPr="007E033F">
              <w:t>Designing a basic computer</w:t>
            </w:r>
          </w:p>
          <w:p w:rsidR="007E033F" w:rsidRPr="007E033F" w:rsidRDefault="007E033F" w:rsidP="007E033F">
            <w:pPr>
              <w:pStyle w:val="ResumeText"/>
              <w:ind w:left="720"/>
            </w:pPr>
            <w:r w:rsidRPr="007E033F">
              <w:t>Design and implementation of ALU with 8 operations using Proteus.</w:t>
            </w:r>
          </w:p>
          <w:p w:rsidR="008413BB" w:rsidRDefault="008413BB" w:rsidP="008413BB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8413BB">
              <w:rPr>
                <w:b/>
                <w:bCs/>
              </w:rPr>
              <w:t>Advanced Programming</w:t>
            </w:r>
            <w:r w:rsidR="00415FF9">
              <w:rPr>
                <w:b/>
                <w:bCs/>
              </w:rPr>
              <w:t xml:space="preserve"> :</w:t>
            </w:r>
          </w:p>
          <w:p w:rsidR="007E033F" w:rsidRPr="007E033F" w:rsidRDefault="007E033F" w:rsidP="00A651EC">
            <w:pPr>
              <w:pStyle w:val="ResumeText"/>
              <w:ind w:left="720"/>
            </w:pPr>
            <w:r>
              <w:t>Developing JOMONG</w:t>
            </w:r>
            <w:r w:rsidRPr="007E033F">
              <w:t xml:space="preserve"> (a strategic game like Warcraft) </w:t>
            </w:r>
          </w:p>
          <w:p w:rsidR="007E033F" w:rsidRDefault="007E033F" w:rsidP="007E033F">
            <w:pPr>
              <w:pStyle w:val="ResumeText"/>
              <w:ind w:left="720"/>
            </w:pPr>
            <w:r w:rsidRPr="007E033F">
              <w:t>Developing</w:t>
            </w:r>
            <w:r w:rsidR="00253F83">
              <w:t xml:space="preserve"> battle Tank (a game like Tank)</w:t>
            </w:r>
          </w:p>
          <w:p w:rsidR="00253F83" w:rsidRDefault="005D4FE0" w:rsidP="00253F83">
            <w:pPr>
              <w:pStyle w:val="ResumeText"/>
              <w:ind w:left="720"/>
            </w:pPr>
            <w:r>
              <w:t>J</w:t>
            </w:r>
            <w:r w:rsidR="00253F83" w:rsidRPr="00253F83">
              <w:t>Calculator (</w:t>
            </w:r>
            <w:r>
              <w:t xml:space="preserve">java </w:t>
            </w:r>
            <w:r w:rsidR="00253F83" w:rsidRPr="00253F83">
              <w:t>calculator)</w:t>
            </w:r>
          </w:p>
          <w:p w:rsidR="00253F83" w:rsidRPr="007E033F" w:rsidRDefault="00253F83" w:rsidP="00253F83">
            <w:pPr>
              <w:pStyle w:val="ResumeText"/>
              <w:ind w:left="720"/>
            </w:pPr>
            <w:r w:rsidRPr="00253F83">
              <w:t>JDM (</w:t>
            </w:r>
            <w:r>
              <w:t>Java Download Manager)</w:t>
            </w:r>
          </w:p>
          <w:p w:rsidR="00A850D5" w:rsidRDefault="00415FF9" w:rsidP="008166D5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415FF9">
              <w:rPr>
                <w:b/>
                <w:bCs/>
              </w:rPr>
              <w:t>Principle of Programming</w:t>
            </w:r>
          </w:p>
          <w:p w:rsidR="007E033F" w:rsidRPr="008166D5" w:rsidRDefault="007E033F" w:rsidP="007E033F">
            <w:pPr>
              <w:pStyle w:val="ResumeText"/>
              <w:ind w:left="720"/>
              <w:rPr>
                <w:b/>
                <w:bCs/>
              </w:rPr>
            </w:pPr>
            <w:r w:rsidRPr="007E033F">
              <w:t>Developing Super Mario</w:t>
            </w:r>
            <w:r w:rsidR="00253F83">
              <w:t xml:space="preserve"> ,Snake</w:t>
            </w:r>
            <w:r>
              <w:t xml:space="preserve"> , </w:t>
            </w:r>
            <w:r w:rsidRPr="007E033F">
              <w:t>Calculator</w:t>
            </w:r>
            <w:r>
              <w:t xml:space="preserve"> , </w:t>
            </w:r>
            <w:r w:rsidRPr="007E033F">
              <w:t>Text Editor</w:t>
            </w:r>
            <w:r>
              <w:t xml:space="preserve"> ,</w:t>
            </w:r>
            <w:r w:rsidRPr="007E033F">
              <w:t xml:space="preserve"> Paint </w:t>
            </w:r>
            <w:r>
              <w:t xml:space="preserve"> </w:t>
            </w:r>
            <w:r w:rsidR="00253F83">
              <w:t xml:space="preserve"> (all in C++)</w:t>
            </w:r>
          </w:p>
        </w:tc>
      </w:tr>
      <w:tr w:rsidR="00A850D5">
        <w:tc>
          <w:tcPr>
            <w:tcW w:w="2250" w:type="dxa"/>
            <w:tcMar>
              <w:right w:w="475" w:type="dxa"/>
            </w:tcMar>
          </w:tcPr>
          <w:p w:rsidR="00A850D5" w:rsidRDefault="00FE2CE7" w:rsidP="00253F83">
            <w:pPr>
              <w:pStyle w:val="Heading1"/>
              <w:jc w:val="center"/>
              <w:outlineLvl w:val="0"/>
            </w:pPr>
            <w:r>
              <w:lastRenderedPageBreak/>
              <w:t>Education</w:t>
            </w:r>
          </w:p>
        </w:tc>
        <w:tc>
          <w:tcPr>
            <w:tcW w:w="7830" w:type="dxa"/>
          </w:tcPr>
          <w:p w:rsidR="00A850D5" w:rsidRPr="009118DE" w:rsidRDefault="009118DE" w:rsidP="009118DE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 w:rsidRPr="009118DE">
              <w:rPr>
                <w:b/>
                <w:bCs/>
              </w:rPr>
              <w:t>Amirkabir University of Technology (Tehran Polytechnic), Tehran, Iran</w:t>
            </w:r>
          </w:p>
          <w:p w:rsidR="009118DE" w:rsidRPr="00F54CCD" w:rsidRDefault="009118DE" w:rsidP="009118DE">
            <w:pPr>
              <w:ind w:left="720"/>
            </w:pPr>
            <w:r w:rsidRPr="00F54CCD">
              <w:t>BS C</w:t>
            </w:r>
            <w:r>
              <w:t>andidate, Computer Engineering , Hardware</w:t>
            </w:r>
          </w:p>
          <w:p w:rsidR="009118DE" w:rsidRDefault="00EA2C9F" w:rsidP="009118DE">
            <w:pPr>
              <w:ind w:left="720"/>
            </w:pPr>
            <w:r>
              <w:t>September 2012 - June 2017</w:t>
            </w:r>
            <w:bookmarkStart w:id="0" w:name="_GoBack"/>
            <w:bookmarkEnd w:id="0"/>
            <w:r w:rsidR="009118DE" w:rsidRPr="00F54CCD">
              <w:t xml:space="preserve"> (expected)</w:t>
            </w:r>
          </w:p>
          <w:p w:rsidR="009118DE" w:rsidRDefault="009118DE" w:rsidP="009118DE">
            <w:pPr>
              <w:pStyle w:val="ListParagraph"/>
              <w:numPr>
                <w:ilvl w:val="0"/>
                <w:numId w:val="3"/>
              </w:numPr>
            </w:pPr>
            <w:r w:rsidRPr="00F54CCD">
              <w:rPr>
                <w:b/>
                <w:bCs/>
              </w:rPr>
              <w:t>ShahidRejayee High School</w:t>
            </w:r>
            <w:r>
              <w:t xml:space="preserve">, Bijar, </w:t>
            </w:r>
            <w:r w:rsidR="00DB0BD9">
              <w:t>Kurdistan</w:t>
            </w:r>
            <w:r>
              <w:t xml:space="preserve"> </w:t>
            </w:r>
            <w:r w:rsidRPr="00F54CCD">
              <w:t>, Iran</w:t>
            </w:r>
          </w:p>
          <w:p w:rsidR="009118DE" w:rsidRDefault="009118DE" w:rsidP="008166D5">
            <w:pPr>
              <w:ind w:left="720"/>
            </w:pPr>
            <w:r w:rsidRPr="00F54CCD">
              <w:t>Diploma in Mathematics and Physics, Sep. 2007 - Jun. 2011</w:t>
            </w:r>
          </w:p>
        </w:tc>
      </w:tr>
      <w:tr w:rsidR="008166D5">
        <w:tc>
          <w:tcPr>
            <w:tcW w:w="2250" w:type="dxa"/>
            <w:tcMar>
              <w:right w:w="475" w:type="dxa"/>
            </w:tcMar>
          </w:tcPr>
          <w:p w:rsidR="008166D5" w:rsidRDefault="008166D5">
            <w:pPr>
              <w:pStyle w:val="Heading1"/>
              <w:outlineLvl w:val="0"/>
            </w:pPr>
            <w:r>
              <w:t>online courses</w:t>
            </w:r>
          </w:p>
        </w:tc>
        <w:tc>
          <w:tcPr>
            <w:tcW w:w="7830" w:type="dxa"/>
          </w:tcPr>
          <w:p w:rsidR="008166D5" w:rsidRDefault="008166D5" w:rsidP="009118DE">
            <w:pPr>
              <w:pStyle w:val="ResumeText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Algorithms</w:t>
            </w:r>
          </w:p>
          <w:p w:rsidR="008166D5" w:rsidRDefault="008166D5" w:rsidP="00045D96">
            <w:pPr>
              <w:pStyle w:val="ResumeText"/>
              <w:spacing w:line="276" w:lineRule="auto"/>
              <w:ind w:left="720"/>
            </w:pPr>
            <w:r w:rsidRPr="008166D5">
              <w:t>Princeton University</w:t>
            </w:r>
          </w:p>
          <w:p w:rsidR="008166D5" w:rsidRDefault="008166D5" w:rsidP="008166D5">
            <w:pPr>
              <w:pStyle w:val="ResumeText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8166D5">
              <w:rPr>
                <w:b/>
                <w:bCs/>
              </w:rPr>
              <w:t>Machine Learning</w:t>
            </w:r>
          </w:p>
          <w:p w:rsidR="008166D5" w:rsidRPr="008166D5" w:rsidRDefault="008166D5" w:rsidP="00045D96">
            <w:pPr>
              <w:pStyle w:val="ResumeText"/>
              <w:spacing w:line="276" w:lineRule="auto"/>
              <w:ind w:left="720"/>
            </w:pPr>
            <w:r w:rsidRPr="008166D5">
              <w:t>Stanford University</w:t>
            </w:r>
          </w:p>
        </w:tc>
      </w:tr>
      <w:tr w:rsidR="00877BF3">
        <w:tc>
          <w:tcPr>
            <w:tcW w:w="2250" w:type="dxa"/>
            <w:tcMar>
              <w:right w:w="475" w:type="dxa"/>
            </w:tcMar>
          </w:tcPr>
          <w:p w:rsidR="00877BF3" w:rsidRDefault="00877BF3" w:rsidP="00877BF3">
            <w:pPr>
              <w:pStyle w:val="Heading1"/>
              <w:jc w:val="center"/>
              <w:outlineLvl w:val="0"/>
            </w:pPr>
            <w:r>
              <w:t>HOBBIES &amp;    Intersts</w:t>
            </w:r>
          </w:p>
        </w:tc>
        <w:tc>
          <w:tcPr>
            <w:tcW w:w="7830" w:type="dxa"/>
          </w:tcPr>
          <w:p w:rsid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 w:rsidRPr="00877BF3">
              <w:rPr>
                <w:b/>
              </w:rPr>
              <w:t>Running &amp; Gym</w:t>
            </w:r>
          </w:p>
          <w:p w:rsidR="00877BF3" w:rsidRP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Reading Book Before Sleep </w:t>
            </w:r>
          </w:p>
          <w:p w:rsidR="00877BF3" w:rsidRPr="00877BF3" w:rsidRDefault="00877BF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 w:rsidRPr="00877BF3">
              <w:rPr>
                <w:b/>
              </w:rPr>
              <w:t>Watching movies</w:t>
            </w:r>
          </w:p>
          <w:p w:rsidR="00877BF3" w:rsidRPr="00877BF3" w:rsidRDefault="00877BF3" w:rsidP="00DB0BD9">
            <w:pPr>
              <w:pStyle w:val="ResumeText"/>
              <w:numPr>
                <w:ilvl w:val="0"/>
                <w:numId w:val="3"/>
              </w:numPr>
              <w:rPr>
                <w:bCs/>
              </w:rPr>
            </w:pPr>
            <w:r w:rsidRPr="00877BF3">
              <w:rPr>
                <w:b/>
              </w:rPr>
              <w:t xml:space="preserve">Listening to peaceful </w:t>
            </w:r>
            <w:r w:rsidR="00DB0BD9">
              <w:rPr>
                <w:b/>
              </w:rPr>
              <w:t xml:space="preserve">song </w:t>
            </w:r>
          </w:p>
        </w:tc>
      </w:tr>
      <w:tr w:rsidR="00253F83">
        <w:tc>
          <w:tcPr>
            <w:tcW w:w="2250" w:type="dxa"/>
            <w:tcMar>
              <w:right w:w="475" w:type="dxa"/>
            </w:tcMar>
          </w:tcPr>
          <w:p w:rsidR="00253F83" w:rsidRDefault="00253F83" w:rsidP="00877BF3">
            <w:pPr>
              <w:pStyle w:val="Heading1"/>
              <w:jc w:val="center"/>
              <w:outlineLvl w:val="0"/>
            </w:pPr>
            <w:r w:rsidRPr="00253F83">
              <w:t>Language</w:t>
            </w:r>
          </w:p>
        </w:tc>
        <w:tc>
          <w:tcPr>
            <w:tcW w:w="7830" w:type="dxa"/>
          </w:tcPr>
          <w:p w:rsidR="00253F83" w:rsidRDefault="00253F8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Farsi (Persian) : Native</w:t>
            </w:r>
          </w:p>
          <w:p w:rsidR="00253F83" w:rsidRPr="00877BF3" w:rsidRDefault="00253F83" w:rsidP="00877BF3">
            <w:pPr>
              <w:pStyle w:val="ResumeText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English </w:t>
            </w:r>
          </w:p>
        </w:tc>
      </w:tr>
    </w:tbl>
    <w:p w:rsidR="00A850D5" w:rsidRDefault="00A850D5"/>
    <w:sectPr w:rsidR="00A850D5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5C" w:rsidRDefault="006F375C">
      <w:pPr>
        <w:spacing w:after="0" w:line="240" w:lineRule="auto"/>
      </w:pPr>
      <w:r>
        <w:separator/>
      </w:r>
    </w:p>
  </w:endnote>
  <w:endnote w:type="continuationSeparator" w:id="0">
    <w:p w:rsidR="006F375C" w:rsidRDefault="006F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0D5" w:rsidRDefault="00FE2CE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2C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5C" w:rsidRDefault="006F375C">
      <w:pPr>
        <w:spacing w:after="0" w:line="240" w:lineRule="auto"/>
      </w:pPr>
      <w:r>
        <w:separator/>
      </w:r>
    </w:p>
  </w:footnote>
  <w:footnote w:type="continuationSeparator" w:id="0">
    <w:p w:rsidR="006F375C" w:rsidRDefault="006F3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74B"/>
    <w:multiLevelType w:val="hybridMultilevel"/>
    <w:tmpl w:val="2D128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464B20"/>
    <w:multiLevelType w:val="hybridMultilevel"/>
    <w:tmpl w:val="AA7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5454"/>
    <w:multiLevelType w:val="hybridMultilevel"/>
    <w:tmpl w:val="851A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1"/>
    <w:rsid w:val="00045D96"/>
    <w:rsid w:val="00242EE2"/>
    <w:rsid w:val="00253F83"/>
    <w:rsid w:val="002C630D"/>
    <w:rsid w:val="00415FF9"/>
    <w:rsid w:val="00566EFE"/>
    <w:rsid w:val="005D4FE0"/>
    <w:rsid w:val="005E4CE6"/>
    <w:rsid w:val="006F375C"/>
    <w:rsid w:val="007C43B2"/>
    <w:rsid w:val="007E033F"/>
    <w:rsid w:val="007F0FC1"/>
    <w:rsid w:val="008166D5"/>
    <w:rsid w:val="008413BB"/>
    <w:rsid w:val="00877BF3"/>
    <w:rsid w:val="008F270F"/>
    <w:rsid w:val="009118DE"/>
    <w:rsid w:val="009325CD"/>
    <w:rsid w:val="009F0DA4"/>
    <w:rsid w:val="00A566AE"/>
    <w:rsid w:val="00A651EC"/>
    <w:rsid w:val="00A850D5"/>
    <w:rsid w:val="00DB0BD9"/>
    <w:rsid w:val="00E92D2C"/>
    <w:rsid w:val="00EA2C9F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36843262-5372-4065-B3CC-E1FD90CD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semiHidden/>
    <w:qFormat/>
    <w:rsid w:val="007F0FC1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%20Mehdi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164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11</cp:revision>
  <cp:lastPrinted>2016-04-29T10:41:00Z</cp:lastPrinted>
  <dcterms:created xsi:type="dcterms:W3CDTF">2016-04-27T05:49:00Z</dcterms:created>
  <dcterms:modified xsi:type="dcterms:W3CDTF">2016-04-29T10:45:00Z</dcterms:modified>
</cp:coreProperties>
</file>